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0E96F" w14:textId="77777777" w:rsidR="00535F87" w:rsidRDefault="0036697C" w:rsidP="00262B06">
      <w:r w:rsidRPr="005E26D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6332D969" wp14:editId="3232EF73">
                <wp:simplePos x="0" y="0"/>
                <wp:positionH relativeFrom="page">
                  <wp:align>left</wp:align>
                </wp:positionH>
                <wp:positionV relativeFrom="paragraph">
                  <wp:posOffset>-883920</wp:posOffset>
                </wp:positionV>
                <wp:extent cx="7818120" cy="1046226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10462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7F6A" id="Rectangle 3" o:spid="_x0000_s1026" alt="&quot;&quot;" style="position:absolute;margin-left:0;margin-top:-69.6pt;width:615.6pt;height:823.8pt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Ind w:w="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1170"/>
        <w:gridCol w:w="1724"/>
        <w:gridCol w:w="976"/>
        <w:gridCol w:w="900"/>
        <w:gridCol w:w="450"/>
        <w:gridCol w:w="1558"/>
        <w:gridCol w:w="17"/>
        <w:gridCol w:w="2925"/>
        <w:gridCol w:w="450"/>
      </w:tblGrid>
      <w:tr w:rsidR="00166F4D" w14:paraId="1E66B7E9" w14:textId="77777777" w:rsidTr="000F44F8">
        <w:tc>
          <w:tcPr>
            <w:tcW w:w="540" w:type="dxa"/>
          </w:tcPr>
          <w:p w14:paraId="0B082391" w14:textId="77777777" w:rsidR="00166F4D" w:rsidRDefault="00166F4D" w:rsidP="000F44F8"/>
        </w:tc>
        <w:tc>
          <w:tcPr>
            <w:tcW w:w="9720" w:type="dxa"/>
            <w:gridSpan w:val="8"/>
          </w:tcPr>
          <w:p w14:paraId="524915CA" w14:textId="13CC87E0" w:rsidR="00166F4D" w:rsidRDefault="00960F75" w:rsidP="000F44F8">
            <w:pPr>
              <w:pStyle w:val="Title"/>
            </w:pPr>
            <w:r>
              <w:t>Arun Adhikari</w:t>
            </w:r>
          </w:p>
        </w:tc>
        <w:tc>
          <w:tcPr>
            <w:tcW w:w="450" w:type="dxa"/>
          </w:tcPr>
          <w:p w14:paraId="58D5D55A" w14:textId="77777777" w:rsidR="00166F4D" w:rsidRDefault="00166F4D" w:rsidP="000F44F8"/>
        </w:tc>
      </w:tr>
      <w:tr w:rsidR="00166F4D" w14:paraId="37D1C322" w14:textId="77777777" w:rsidTr="000F44F8">
        <w:tc>
          <w:tcPr>
            <w:tcW w:w="540" w:type="dxa"/>
          </w:tcPr>
          <w:p w14:paraId="65AA33CB" w14:textId="77777777" w:rsidR="00166F4D" w:rsidRDefault="00166F4D" w:rsidP="000F44F8"/>
        </w:tc>
        <w:tc>
          <w:tcPr>
            <w:tcW w:w="2894" w:type="dxa"/>
            <w:gridSpan w:val="2"/>
            <w:tcBorders>
              <w:bottom w:val="single" w:sz="4" w:space="0" w:color="auto"/>
            </w:tcBorders>
          </w:tcPr>
          <w:p w14:paraId="4D91DDE5" w14:textId="77777777" w:rsidR="00166F4D" w:rsidRDefault="00166F4D" w:rsidP="000F44F8"/>
        </w:tc>
        <w:tc>
          <w:tcPr>
            <w:tcW w:w="976" w:type="dxa"/>
            <w:tcBorders>
              <w:bottom w:val="single" w:sz="4" w:space="0" w:color="auto"/>
            </w:tcBorders>
          </w:tcPr>
          <w:p w14:paraId="6FFA6A4A" w14:textId="77777777" w:rsidR="00166F4D" w:rsidRDefault="00166F4D" w:rsidP="000F44F8"/>
        </w:tc>
        <w:tc>
          <w:tcPr>
            <w:tcW w:w="2908" w:type="dxa"/>
            <w:gridSpan w:val="3"/>
            <w:tcBorders>
              <w:bottom w:val="single" w:sz="4" w:space="0" w:color="auto"/>
            </w:tcBorders>
          </w:tcPr>
          <w:p w14:paraId="74CC7963" w14:textId="77777777" w:rsidR="00166F4D" w:rsidRDefault="00166F4D" w:rsidP="000F44F8"/>
        </w:tc>
        <w:tc>
          <w:tcPr>
            <w:tcW w:w="2942" w:type="dxa"/>
            <w:gridSpan w:val="2"/>
            <w:tcBorders>
              <w:bottom w:val="single" w:sz="4" w:space="0" w:color="auto"/>
            </w:tcBorders>
          </w:tcPr>
          <w:p w14:paraId="6359C95E" w14:textId="77777777" w:rsidR="00166F4D" w:rsidRDefault="00166F4D" w:rsidP="000F44F8"/>
        </w:tc>
        <w:tc>
          <w:tcPr>
            <w:tcW w:w="450" w:type="dxa"/>
          </w:tcPr>
          <w:p w14:paraId="068F057A" w14:textId="77777777" w:rsidR="00166F4D" w:rsidRDefault="00166F4D" w:rsidP="000F44F8"/>
        </w:tc>
      </w:tr>
      <w:tr w:rsidR="00166F4D" w14:paraId="64760EA4" w14:textId="77777777" w:rsidTr="00960F75">
        <w:trPr>
          <w:trHeight w:val="141"/>
        </w:trPr>
        <w:tc>
          <w:tcPr>
            <w:tcW w:w="540" w:type="dxa"/>
          </w:tcPr>
          <w:p w14:paraId="0537B078" w14:textId="77777777" w:rsidR="00166F4D" w:rsidRDefault="00166F4D" w:rsidP="000F44F8"/>
        </w:tc>
        <w:tc>
          <w:tcPr>
            <w:tcW w:w="97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99926" w14:textId="70A77FC2" w:rsidR="00166F4D" w:rsidRDefault="007630C9" w:rsidP="000F44F8">
            <w:pPr>
              <w:pStyle w:val="Subtitle"/>
            </w:pPr>
            <w:r>
              <w:t xml:space="preserve">Computerscience UNdergrade </w:t>
            </w:r>
          </w:p>
        </w:tc>
        <w:tc>
          <w:tcPr>
            <w:tcW w:w="450" w:type="dxa"/>
          </w:tcPr>
          <w:p w14:paraId="07F5316E" w14:textId="77777777" w:rsidR="00166F4D" w:rsidRDefault="00166F4D" w:rsidP="000F44F8"/>
        </w:tc>
      </w:tr>
      <w:tr w:rsidR="00166F4D" w14:paraId="44F26AB0" w14:textId="77777777" w:rsidTr="000F44F8">
        <w:trPr>
          <w:trHeight w:val="350"/>
        </w:trPr>
        <w:tc>
          <w:tcPr>
            <w:tcW w:w="540" w:type="dxa"/>
          </w:tcPr>
          <w:p w14:paraId="201CA6EF" w14:textId="77777777" w:rsidR="00166F4D" w:rsidRDefault="00166F4D" w:rsidP="000F44F8"/>
        </w:tc>
        <w:tc>
          <w:tcPr>
            <w:tcW w:w="2894" w:type="dxa"/>
            <w:gridSpan w:val="2"/>
            <w:tcBorders>
              <w:top w:val="single" w:sz="4" w:space="0" w:color="auto"/>
            </w:tcBorders>
          </w:tcPr>
          <w:p w14:paraId="063CF43F" w14:textId="77777777" w:rsidR="00166F4D" w:rsidRDefault="00166F4D" w:rsidP="000F44F8"/>
        </w:tc>
        <w:tc>
          <w:tcPr>
            <w:tcW w:w="976" w:type="dxa"/>
            <w:tcBorders>
              <w:top w:val="single" w:sz="4" w:space="0" w:color="auto"/>
            </w:tcBorders>
          </w:tcPr>
          <w:p w14:paraId="6B72CB0F" w14:textId="77777777" w:rsidR="00166F4D" w:rsidRDefault="00166F4D" w:rsidP="000F44F8"/>
        </w:tc>
        <w:tc>
          <w:tcPr>
            <w:tcW w:w="2908" w:type="dxa"/>
            <w:gridSpan w:val="3"/>
            <w:tcBorders>
              <w:top w:val="single" w:sz="4" w:space="0" w:color="auto"/>
            </w:tcBorders>
          </w:tcPr>
          <w:p w14:paraId="2DE4E4CD" w14:textId="77777777" w:rsidR="00166F4D" w:rsidRDefault="00166F4D" w:rsidP="000F44F8"/>
        </w:tc>
        <w:tc>
          <w:tcPr>
            <w:tcW w:w="2942" w:type="dxa"/>
            <w:gridSpan w:val="2"/>
            <w:tcBorders>
              <w:top w:val="single" w:sz="4" w:space="0" w:color="auto"/>
            </w:tcBorders>
          </w:tcPr>
          <w:p w14:paraId="412A6B1B" w14:textId="77777777" w:rsidR="00166F4D" w:rsidRDefault="00166F4D" w:rsidP="000F44F8"/>
        </w:tc>
        <w:tc>
          <w:tcPr>
            <w:tcW w:w="450" w:type="dxa"/>
          </w:tcPr>
          <w:p w14:paraId="135BD476" w14:textId="77777777" w:rsidR="00166F4D" w:rsidRDefault="00166F4D" w:rsidP="000F44F8"/>
        </w:tc>
      </w:tr>
      <w:tr w:rsidR="00166F4D" w14:paraId="359F6708" w14:textId="77777777" w:rsidTr="00166F4D">
        <w:trPr>
          <w:trHeight w:val="405"/>
        </w:trPr>
        <w:tc>
          <w:tcPr>
            <w:tcW w:w="540" w:type="dxa"/>
          </w:tcPr>
          <w:p w14:paraId="22F3C824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7D51DD9F" w14:textId="77777777" w:rsidR="00166F4D" w:rsidRDefault="00000000" w:rsidP="000F44F8">
            <w:pPr>
              <w:pStyle w:val="Heading1"/>
            </w:pPr>
            <w:sdt>
              <w:sdtPr>
                <w:id w:val="63298779"/>
                <w:placeholder>
                  <w:docPart w:val="6916FAE5015548CEA01BCBF7DD2E793F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CONTACT</w:t>
                </w:r>
              </w:sdtContent>
            </w:sdt>
          </w:p>
        </w:tc>
        <w:tc>
          <w:tcPr>
            <w:tcW w:w="1724" w:type="dxa"/>
          </w:tcPr>
          <w:p w14:paraId="48B02714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28D81018" w14:textId="77777777" w:rsidR="00166F4D" w:rsidRDefault="00166F4D" w:rsidP="000F44F8"/>
        </w:tc>
        <w:tc>
          <w:tcPr>
            <w:tcW w:w="900" w:type="dxa"/>
            <w:tcBorders>
              <w:bottom w:val="single" w:sz="4" w:space="0" w:color="auto"/>
            </w:tcBorders>
          </w:tcPr>
          <w:p w14:paraId="03EE3CCB" w14:textId="77777777" w:rsidR="00166F4D" w:rsidRDefault="00000000" w:rsidP="00166F4D">
            <w:pPr>
              <w:pStyle w:val="Heading1"/>
            </w:pPr>
            <w:sdt>
              <w:sdtPr>
                <w:id w:val="-447008296"/>
                <w:placeholder>
                  <w:docPart w:val="6CD3641336404A80A996CB56AF52982B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PROFILE</w:t>
                </w:r>
              </w:sdtContent>
            </w:sdt>
          </w:p>
        </w:tc>
        <w:tc>
          <w:tcPr>
            <w:tcW w:w="2025" w:type="dxa"/>
            <w:gridSpan w:val="3"/>
          </w:tcPr>
          <w:p w14:paraId="659EE394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1B8D8893" w14:textId="77777777" w:rsidR="00166F4D" w:rsidRDefault="00166F4D" w:rsidP="000F44F8"/>
        </w:tc>
        <w:tc>
          <w:tcPr>
            <w:tcW w:w="450" w:type="dxa"/>
          </w:tcPr>
          <w:p w14:paraId="1FBD20C8" w14:textId="77777777" w:rsidR="00166F4D" w:rsidRDefault="00166F4D" w:rsidP="000F44F8"/>
        </w:tc>
      </w:tr>
      <w:tr w:rsidR="00166F4D" w14:paraId="4F8E973A" w14:textId="77777777" w:rsidTr="004E273E">
        <w:trPr>
          <w:trHeight w:val="2609"/>
        </w:trPr>
        <w:tc>
          <w:tcPr>
            <w:tcW w:w="540" w:type="dxa"/>
          </w:tcPr>
          <w:p w14:paraId="3F407799" w14:textId="77777777" w:rsidR="00166F4D" w:rsidRDefault="00166F4D" w:rsidP="000F44F8"/>
        </w:tc>
        <w:tc>
          <w:tcPr>
            <w:tcW w:w="2894" w:type="dxa"/>
            <w:gridSpan w:val="2"/>
          </w:tcPr>
          <w:p w14:paraId="2738EC52" w14:textId="5020C8E4" w:rsidR="00166F4D" w:rsidRPr="002D6898" w:rsidRDefault="00960F75" w:rsidP="000F44F8">
            <w:pPr>
              <w:pStyle w:val="Heading2"/>
            </w:pPr>
            <w:r>
              <w:t>8291116159</w:t>
            </w:r>
          </w:p>
          <w:p w14:paraId="4DCEC10F" w14:textId="1F06A421" w:rsidR="00166F4D" w:rsidRPr="00960F75" w:rsidRDefault="00960F75" w:rsidP="000F44F8">
            <w:pPr>
              <w:pStyle w:val="Heading2"/>
              <w:rPr>
                <w:sz w:val="18"/>
                <w:szCs w:val="18"/>
              </w:rPr>
            </w:pPr>
            <w:r w:rsidRPr="00960F75">
              <w:rPr>
                <w:sz w:val="18"/>
                <w:szCs w:val="18"/>
              </w:rPr>
              <w:t>arun.adhikari281202@gmail.com</w:t>
            </w:r>
          </w:p>
          <w:p w14:paraId="30986659" w14:textId="7FA1F26C" w:rsidR="0043200F" w:rsidRDefault="00596545" w:rsidP="00245F52">
            <w:pPr>
              <w:pStyle w:val="Heading2"/>
            </w:pPr>
            <w:r>
              <w:t xml:space="preserve">portfolio: </w:t>
            </w:r>
            <w:hyperlink r:id="rId11" w:history="1">
              <w:r w:rsidRPr="00BF6C4E">
                <w:rPr>
                  <w:rStyle w:val="Hyperlink"/>
                </w:rPr>
                <w:t>https://t.ly/yZlV-</w:t>
              </w:r>
            </w:hyperlink>
          </w:p>
          <w:p w14:paraId="672BC00C" w14:textId="5810C5AF" w:rsidR="00596545" w:rsidRPr="00596545" w:rsidRDefault="00596545" w:rsidP="00596545">
            <w:r>
              <w:t xml:space="preserve">LinkedIn: </w:t>
            </w:r>
            <w:hyperlink r:id="rId12" w:history="1">
              <w:r w:rsidR="00674959" w:rsidRPr="00674959">
                <w:rPr>
                  <w:rStyle w:val="Hyperlink"/>
                </w:rPr>
                <w:t>https://t.ly/fLvRL</w:t>
              </w:r>
            </w:hyperlink>
          </w:p>
          <w:p w14:paraId="0FD129EE" w14:textId="3BD7BCD7" w:rsidR="00245F52" w:rsidRPr="00245F52" w:rsidRDefault="00245F52" w:rsidP="00245F52"/>
        </w:tc>
        <w:tc>
          <w:tcPr>
            <w:tcW w:w="976" w:type="dxa"/>
          </w:tcPr>
          <w:p w14:paraId="66423BE4" w14:textId="77777777" w:rsidR="00166F4D" w:rsidRDefault="00166F4D" w:rsidP="000F44F8"/>
        </w:tc>
        <w:tc>
          <w:tcPr>
            <w:tcW w:w="5850" w:type="dxa"/>
            <w:gridSpan w:val="5"/>
          </w:tcPr>
          <w:p w14:paraId="16008F05" w14:textId="3D90AA5D" w:rsidR="00166F4D" w:rsidRDefault="004E273E" w:rsidP="000F44F8">
            <w:r w:rsidRPr="004E273E">
              <w:t>I'm a passionate cybersecurity enthusiast with a strong desire to secure the digital world.</w:t>
            </w:r>
            <w:r w:rsidRPr="004E273E">
              <w:br/>
              <w:t>My journey in the realm of cybersecurity began when I realized the critical</w:t>
            </w:r>
            <w:r>
              <w:t xml:space="preserve"> </w:t>
            </w:r>
            <w:r w:rsidRPr="004E273E">
              <w:t>importance of safeguarding information and systems in today's interconnected world.</w:t>
            </w:r>
          </w:p>
        </w:tc>
        <w:tc>
          <w:tcPr>
            <w:tcW w:w="450" w:type="dxa"/>
          </w:tcPr>
          <w:p w14:paraId="2E7B6997" w14:textId="77777777" w:rsidR="00166F4D" w:rsidRDefault="00166F4D" w:rsidP="000F44F8"/>
        </w:tc>
      </w:tr>
      <w:tr w:rsidR="00166F4D" w14:paraId="25B4BCDF" w14:textId="77777777" w:rsidTr="00245F52">
        <w:trPr>
          <w:trHeight w:val="68"/>
        </w:trPr>
        <w:tc>
          <w:tcPr>
            <w:tcW w:w="540" w:type="dxa"/>
          </w:tcPr>
          <w:p w14:paraId="2C4C6FF4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0B6F9BFE" w14:textId="77777777" w:rsidR="00166F4D" w:rsidRDefault="00000000" w:rsidP="000F44F8">
            <w:pPr>
              <w:pStyle w:val="Heading1"/>
            </w:pPr>
            <w:sdt>
              <w:sdtPr>
                <w:id w:val="259270251"/>
                <w:placeholder>
                  <w:docPart w:val="3B5B36AFE86843BEAFADA3334AC1B474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SKILLS</w:t>
                </w:r>
              </w:sdtContent>
            </w:sdt>
            <w:r w:rsidR="00166F4D">
              <w:t xml:space="preserve"> </w:t>
            </w:r>
          </w:p>
        </w:tc>
        <w:tc>
          <w:tcPr>
            <w:tcW w:w="1724" w:type="dxa"/>
          </w:tcPr>
          <w:p w14:paraId="53C0032A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08463C53" w14:textId="77777777" w:rsidR="00166F4D" w:rsidRDefault="00166F4D" w:rsidP="000F44F8"/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0984FC5F" w14:textId="16347546" w:rsidR="00166F4D" w:rsidRDefault="004E273E" w:rsidP="00166F4D">
            <w:pPr>
              <w:pStyle w:val="Heading1"/>
            </w:pPr>
            <w:r>
              <w:t>Projects</w:t>
            </w:r>
            <w:r w:rsidR="00166F4D">
              <w:t xml:space="preserve"> </w:t>
            </w:r>
          </w:p>
        </w:tc>
        <w:tc>
          <w:tcPr>
            <w:tcW w:w="1575" w:type="dxa"/>
            <w:gridSpan w:val="2"/>
          </w:tcPr>
          <w:p w14:paraId="4DD26F2D" w14:textId="77777777" w:rsidR="00166F4D" w:rsidRDefault="00166F4D" w:rsidP="00166F4D">
            <w:pPr>
              <w:pStyle w:val="Heading1"/>
            </w:pPr>
          </w:p>
        </w:tc>
        <w:tc>
          <w:tcPr>
            <w:tcW w:w="2925" w:type="dxa"/>
          </w:tcPr>
          <w:p w14:paraId="1CFFE0B3" w14:textId="77777777" w:rsidR="00166F4D" w:rsidRDefault="00166F4D" w:rsidP="000F44F8"/>
        </w:tc>
        <w:tc>
          <w:tcPr>
            <w:tcW w:w="450" w:type="dxa"/>
          </w:tcPr>
          <w:p w14:paraId="1F5BF438" w14:textId="77777777" w:rsidR="00166F4D" w:rsidRDefault="00166F4D" w:rsidP="000F44F8"/>
        </w:tc>
      </w:tr>
      <w:tr w:rsidR="00166F4D" w14:paraId="10E92762" w14:textId="77777777" w:rsidTr="00E41CE0">
        <w:trPr>
          <w:trHeight w:val="2978"/>
        </w:trPr>
        <w:tc>
          <w:tcPr>
            <w:tcW w:w="540" w:type="dxa"/>
          </w:tcPr>
          <w:p w14:paraId="21BE7727" w14:textId="77777777" w:rsidR="00166F4D" w:rsidRDefault="00166F4D" w:rsidP="000F44F8"/>
        </w:tc>
        <w:tc>
          <w:tcPr>
            <w:tcW w:w="2894" w:type="dxa"/>
            <w:gridSpan w:val="2"/>
          </w:tcPr>
          <w:p w14:paraId="6B6EBD03" w14:textId="0A6F0B49" w:rsidR="00677EE9" w:rsidRDefault="0043200F" w:rsidP="007630C9">
            <w:pPr>
              <w:pStyle w:val="Heading2"/>
            </w:pPr>
            <w:r>
              <w:t>C</w:t>
            </w:r>
            <w:r w:rsidR="007630C9">
              <w:t xml:space="preserve">, </w:t>
            </w:r>
            <w:r>
              <w:t>C++</w:t>
            </w:r>
            <w:r w:rsidR="007630C9">
              <w:t xml:space="preserve">, </w:t>
            </w:r>
            <w:r>
              <w:t>Python</w:t>
            </w:r>
            <w:r w:rsidR="007630C9">
              <w:t xml:space="preserve">, </w:t>
            </w:r>
            <w:r w:rsidR="00677EE9">
              <w:t>Html</w:t>
            </w:r>
            <w:r w:rsidR="007630C9">
              <w:t xml:space="preserve">, </w:t>
            </w:r>
            <w:r w:rsidR="00677EE9">
              <w:t>CSS</w:t>
            </w:r>
            <w:r w:rsidR="007630C9">
              <w:t xml:space="preserve">, </w:t>
            </w:r>
            <w:r w:rsidR="00677EE9">
              <w:t>Flask</w:t>
            </w:r>
            <w:r w:rsidR="007630C9">
              <w:t xml:space="preserve">, </w:t>
            </w:r>
            <w:r w:rsidR="00677EE9">
              <w:t>SQL</w:t>
            </w:r>
          </w:p>
          <w:p w14:paraId="356C3BA1" w14:textId="77777777" w:rsidR="007630C9" w:rsidRPr="007630C9" w:rsidRDefault="007630C9" w:rsidP="007630C9"/>
          <w:p w14:paraId="039F437A" w14:textId="77777777" w:rsidR="00677EE9" w:rsidRDefault="00677EE9" w:rsidP="0043200F"/>
          <w:p w14:paraId="14922F46" w14:textId="773DC841" w:rsidR="007630C9" w:rsidRDefault="007630C9" w:rsidP="0043200F">
            <w:pPr>
              <w:rPr>
                <w:b/>
                <w:bCs/>
              </w:rPr>
            </w:pPr>
            <w:r w:rsidRPr="007630C9">
              <w:rPr>
                <w:b/>
                <w:bCs/>
              </w:rPr>
              <w:t>HOBBIES</w:t>
            </w:r>
          </w:p>
          <w:p w14:paraId="5239382E" w14:textId="2D67CE63" w:rsidR="007630C9" w:rsidRDefault="007630C9" w:rsidP="0043200F">
            <w:pPr>
              <w:rPr>
                <w:b/>
                <w:bCs/>
              </w:rPr>
            </w:pPr>
            <w:r>
              <w:rPr>
                <w:b/>
                <w:bCs/>
              </w:rPr>
              <w:t>___________</w:t>
            </w:r>
          </w:p>
          <w:p w14:paraId="32884D6A" w14:textId="73E12A18" w:rsidR="007630C9" w:rsidRDefault="007630C9" w:rsidP="0043200F">
            <w:r>
              <w:t>Photo, Video Editing</w:t>
            </w:r>
          </w:p>
          <w:p w14:paraId="707D108E" w14:textId="6718ECCF" w:rsidR="007630C9" w:rsidRDefault="007630C9" w:rsidP="0043200F">
            <w:r>
              <w:t>Football</w:t>
            </w:r>
            <w:r w:rsidR="00245F52">
              <w:t>, Coding, Traveling</w:t>
            </w:r>
            <w:r w:rsidR="00442843">
              <w:t>,</w:t>
            </w:r>
          </w:p>
          <w:p w14:paraId="6F6900CE" w14:textId="12A0142F" w:rsidR="00442843" w:rsidRDefault="00442843" w:rsidP="0043200F">
            <w:r>
              <w:t>Tree Plantation</w:t>
            </w:r>
          </w:p>
          <w:p w14:paraId="2809A30C" w14:textId="77777777" w:rsidR="00245F52" w:rsidRDefault="00245F52" w:rsidP="0043200F"/>
          <w:p w14:paraId="46295CBE" w14:textId="77777777" w:rsidR="00245F52" w:rsidRPr="007630C9" w:rsidRDefault="00245F52" w:rsidP="0043200F"/>
          <w:p w14:paraId="759E338D" w14:textId="77777777" w:rsidR="007630C9" w:rsidRPr="007630C9" w:rsidRDefault="007630C9" w:rsidP="0043200F">
            <w:pPr>
              <w:rPr>
                <w:b/>
                <w:bCs/>
              </w:rPr>
            </w:pPr>
          </w:p>
          <w:p w14:paraId="5D94D8A1" w14:textId="21C1C308" w:rsidR="00677EE9" w:rsidRPr="0043200F" w:rsidRDefault="00677EE9" w:rsidP="0043200F"/>
        </w:tc>
        <w:tc>
          <w:tcPr>
            <w:tcW w:w="976" w:type="dxa"/>
          </w:tcPr>
          <w:p w14:paraId="32478489" w14:textId="77777777" w:rsidR="00166F4D" w:rsidRDefault="00166F4D" w:rsidP="000F44F8"/>
        </w:tc>
        <w:tc>
          <w:tcPr>
            <w:tcW w:w="5850" w:type="dxa"/>
            <w:gridSpan w:val="5"/>
            <w:vMerge w:val="restart"/>
          </w:tcPr>
          <w:p w14:paraId="5C25DDA3" w14:textId="29A5DE47" w:rsidR="006A78C3" w:rsidRDefault="0080422E" w:rsidP="0043200F">
            <w:pPr>
              <w:pStyle w:val="ListParagraph"/>
              <w:numPr>
                <w:ilvl w:val="0"/>
                <w:numId w:val="6"/>
              </w:numPr>
            </w:pPr>
            <w:r w:rsidRPr="0080422E">
              <w:rPr>
                <w:b/>
                <w:bCs/>
              </w:rPr>
              <w:t>Face Recognition System Using Python:</w:t>
            </w:r>
            <w:r>
              <w:t xml:space="preserve"> Developed software with cv2 and Haar cascade for frontal face detection, using LBPH for recognition. Trained the model by capturing and training images of individuals.</w:t>
            </w:r>
          </w:p>
          <w:p w14:paraId="2065B443" w14:textId="0A6EADF4" w:rsidR="006A78C3" w:rsidRDefault="006A78C3" w:rsidP="006A78C3">
            <w:pPr>
              <w:pStyle w:val="ListParagraph"/>
              <w:numPr>
                <w:ilvl w:val="0"/>
                <w:numId w:val="6"/>
              </w:numPr>
            </w:pPr>
            <w:r w:rsidRPr="006A78C3">
              <w:rPr>
                <w:b/>
                <w:bCs/>
              </w:rPr>
              <w:t>AI Assistant for PC</w:t>
            </w:r>
            <w:r>
              <w:t xml:space="preserve">: Developed Python software that performs calculations, opens applications, reports weather, and more, using </w:t>
            </w:r>
            <w:r w:rsidR="0043200F">
              <w:t>Open Weather</w:t>
            </w:r>
            <w:r>
              <w:t xml:space="preserve"> API for weather updates.</w:t>
            </w:r>
          </w:p>
          <w:p w14:paraId="66559D44" w14:textId="34C0D1F5" w:rsidR="0080422E" w:rsidRDefault="006A78C3" w:rsidP="004E273E">
            <w:pPr>
              <w:pStyle w:val="ListParagraph"/>
              <w:numPr>
                <w:ilvl w:val="0"/>
                <w:numId w:val="6"/>
              </w:numPr>
            </w:pPr>
            <w:r w:rsidRPr="006A78C3">
              <w:rPr>
                <w:b/>
                <w:bCs/>
              </w:rPr>
              <w:t xml:space="preserve">Website with 2-Step Verification: </w:t>
            </w:r>
            <w:r>
              <w:t xml:space="preserve">Passwords are encrypted with SHA-256 and stored in the database. After a successful password login, an OTP is sent to the user's email for </w:t>
            </w:r>
            <w:r w:rsidR="0043200F">
              <w:t>verification. Face</w:t>
            </w:r>
            <w:r w:rsidR="0080422E">
              <w:t xml:space="preserve"> login website</w:t>
            </w:r>
          </w:p>
          <w:p w14:paraId="5940038F" w14:textId="77777777" w:rsidR="006A78C3" w:rsidRDefault="006A78C3" w:rsidP="006A78C3">
            <w:pPr>
              <w:pStyle w:val="ListParagraph"/>
              <w:ind w:left="720"/>
            </w:pPr>
          </w:p>
          <w:p w14:paraId="5F6D1E56" w14:textId="39BAB9E6" w:rsidR="006A78C3" w:rsidRDefault="006A78C3" w:rsidP="006A78C3">
            <w:pPr>
              <w:pStyle w:val="ListParagraph"/>
              <w:numPr>
                <w:ilvl w:val="0"/>
                <w:numId w:val="6"/>
              </w:numPr>
            </w:pPr>
            <w:r w:rsidRPr="006A78C3">
              <w:rPr>
                <w:b/>
                <w:bCs/>
              </w:rPr>
              <w:t>Face Login:</w:t>
            </w:r>
            <w:r>
              <w:t xml:space="preserve"> Implemented user login via facial recognition on a website using Haar cascade for frontal face detection and cv2, with Flask for the backend.</w:t>
            </w:r>
          </w:p>
          <w:p w14:paraId="74CD4366" w14:textId="33B48E1B" w:rsidR="00166F4D" w:rsidRDefault="00166F4D" w:rsidP="006A78C3">
            <w:pPr>
              <w:ind w:left="360"/>
            </w:pPr>
          </w:p>
          <w:p w14:paraId="1CE026C4" w14:textId="489A550F" w:rsidR="006A78C3" w:rsidRDefault="006A78C3" w:rsidP="006A78C3">
            <w:pPr>
              <w:ind w:left="360"/>
              <w:rPr>
                <w:b/>
                <w:bCs/>
              </w:rPr>
            </w:pPr>
            <w:r w:rsidRPr="006A78C3">
              <w:rPr>
                <w:b/>
                <w:bCs/>
              </w:rPr>
              <w:t xml:space="preserve">Achievements </w:t>
            </w:r>
          </w:p>
          <w:p w14:paraId="0A34DAB0" w14:textId="33B42CFB" w:rsidR="006A78C3" w:rsidRDefault="006A78C3" w:rsidP="006A78C3">
            <w:pPr>
              <w:pStyle w:val="ListParagraph"/>
              <w:numPr>
                <w:ilvl w:val="0"/>
                <w:numId w:val="7"/>
              </w:numPr>
            </w:pPr>
            <w:r>
              <w:t>Visionary Hackathon</w:t>
            </w:r>
            <w:r w:rsidR="0043200F">
              <w:t xml:space="preserve"> (</w:t>
            </w: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</w:t>
            </w:r>
            <w:r w:rsidR="0043200F">
              <w:t>price)</w:t>
            </w:r>
          </w:p>
          <w:p w14:paraId="443D87F3" w14:textId="4AE7A510" w:rsidR="0043200F" w:rsidRDefault="0043200F" w:rsidP="006A78C3">
            <w:pPr>
              <w:pStyle w:val="ListParagraph"/>
              <w:numPr>
                <w:ilvl w:val="0"/>
                <w:numId w:val="7"/>
              </w:numPr>
            </w:pPr>
            <w:r>
              <w:t>VU Techfest Hackathon (3</w:t>
            </w:r>
            <w:r>
              <w:rPr>
                <w:vertAlign w:val="superscript"/>
              </w:rPr>
              <w:t>rd</w:t>
            </w:r>
            <w:r>
              <w:t xml:space="preserve"> price)</w:t>
            </w:r>
          </w:p>
          <w:p w14:paraId="6A58C65A" w14:textId="418C013C" w:rsidR="0043200F" w:rsidRDefault="0043200F" w:rsidP="006A78C3">
            <w:pPr>
              <w:pStyle w:val="ListParagraph"/>
              <w:numPr>
                <w:ilvl w:val="0"/>
                <w:numId w:val="7"/>
              </w:numPr>
            </w:pPr>
            <w:r>
              <w:t>PICT Hackathon (participation)</w:t>
            </w:r>
          </w:p>
          <w:p w14:paraId="52B583A9" w14:textId="03058E2B" w:rsidR="0043200F" w:rsidRPr="006A78C3" w:rsidRDefault="0043200F" w:rsidP="00245F52">
            <w:pPr>
              <w:pStyle w:val="ListParagraph"/>
              <w:ind w:left="1080"/>
            </w:pPr>
          </w:p>
          <w:p w14:paraId="7968F447" w14:textId="77777777" w:rsidR="0080422E" w:rsidRDefault="0080422E" w:rsidP="0080422E"/>
          <w:p w14:paraId="2D07C5E6" w14:textId="7DB55982" w:rsidR="0080422E" w:rsidRDefault="0080422E" w:rsidP="0080422E"/>
        </w:tc>
        <w:tc>
          <w:tcPr>
            <w:tcW w:w="450" w:type="dxa"/>
          </w:tcPr>
          <w:p w14:paraId="1E3FCEB1" w14:textId="77777777" w:rsidR="00166F4D" w:rsidRDefault="00166F4D" w:rsidP="000F44F8"/>
        </w:tc>
      </w:tr>
      <w:tr w:rsidR="00166F4D" w14:paraId="47B6A883" w14:textId="77777777" w:rsidTr="00166F4D">
        <w:trPr>
          <w:trHeight w:val="423"/>
        </w:trPr>
        <w:tc>
          <w:tcPr>
            <w:tcW w:w="540" w:type="dxa"/>
          </w:tcPr>
          <w:p w14:paraId="5B988E3A" w14:textId="77777777" w:rsidR="00166F4D" w:rsidRDefault="00166F4D" w:rsidP="000F44F8"/>
        </w:tc>
        <w:tc>
          <w:tcPr>
            <w:tcW w:w="1170" w:type="dxa"/>
            <w:tcBorders>
              <w:bottom w:val="single" w:sz="4" w:space="0" w:color="auto"/>
            </w:tcBorders>
          </w:tcPr>
          <w:p w14:paraId="069526AF" w14:textId="77777777" w:rsidR="00166F4D" w:rsidRDefault="00000000" w:rsidP="000F44F8">
            <w:pPr>
              <w:pStyle w:val="Heading1"/>
            </w:pPr>
            <w:sdt>
              <w:sdtPr>
                <w:id w:val="1072317644"/>
                <w:placeholder>
                  <w:docPart w:val="062615248F6042A9BEA59504B9BA2389"/>
                </w:placeholder>
                <w:temporary/>
                <w:showingPlcHdr/>
                <w15:appearance w15:val="hidden"/>
              </w:sdtPr>
              <w:sdtContent>
                <w:r w:rsidR="00166F4D" w:rsidRPr="00173B36">
                  <w:t>EDUCATION</w:t>
                </w:r>
              </w:sdtContent>
            </w:sdt>
          </w:p>
        </w:tc>
        <w:tc>
          <w:tcPr>
            <w:tcW w:w="1724" w:type="dxa"/>
          </w:tcPr>
          <w:p w14:paraId="22F9B25C" w14:textId="77777777" w:rsidR="00166F4D" w:rsidRDefault="00166F4D" w:rsidP="000F44F8">
            <w:pPr>
              <w:pStyle w:val="Heading1"/>
            </w:pPr>
          </w:p>
        </w:tc>
        <w:tc>
          <w:tcPr>
            <w:tcW w:w="976" w:type="dxa"/>
          </w:tcPr>
          <w:p w14:paraId="603C4265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02CC07C5" w14:textId="77777777" w:rsidR="00166F4D" w:rsidRDefault="00166F4D" w:rsidP="000F44F8"/>
        </w:tc>
        <w:tc>
          <w:tcPr>
            <w:tcW w:w="450" w:type="dxa"/>
          </w:tcPr>
          <w:p w14:paraId="6852B355" w14:textId="77777777" w:rsidR="00166F4D" w:rsidRDefault="00166F4D" w:rsidP="000F44F8"/>
        </w:tc>
      </w:tr>
      <w:tr w:rsidR="00166F4D" w14:paraId="5717A3B6" w14:textId="77777777" w:rsidTr="00166F4D">
        <w:trPr>
          <w:trHeight w:val="423"/>
        </w:trPr>
        <w:tc>
          <w:tcPr>
            <w:tcW w:w="540" w:type="dxa"/>
          </w:tcPr>
          <w:p w14:paraId="456B71E5" w14:textId="77777777" w:rsidR="00166F4D" w:rsidRDefault="00166F4D" w:rsidP="000F44F8"/>
        </w:tc>
        <w:tc>
          <w:tcPr>
            <w:tcW w:w="2894" w:type="dxa"/>
            <w:gridSpan w:val="2"/>
          </w:tcPr>
          <w:p w14:paraId="7E99E844" w14:textId="531414A6" w:rsidR="0043200F" w:rsidRDefault="0043200F" w:rsidP="0043200F">
            <w:pPr>
              <w:pStyle w:val="Heading2"/>
            </w:pPr>
            <w:r>
              <w:t>10</w:t>
            </w:r>
            <w:r w:rsidRPr="0043200F">
              <w:rPr>
                <w:vertAlign w:val="superscript"/>
              </w:rPr>
              <w:t>th</w:t>
            </w:r>
            <w:r>
              <w:rPr>
                <w:vertAlign w:val="superscript"/>
              </w:rPr>
              <w:t>:</w:t>
            </w:r>
          </w:p>
          <w:p w14:paraId="1FFC29D4" w14:textId="5A5EB6DB" w:rsidR="00166F4D" w:rsidRDefault="00960F75" w:rsidP="0043200F">
            <w:pPr>
              <w:pStyle w:val="Heading2"/>
            </w:pPr>
            <w:r>
              <w:t>Nagarvala</w:t>
            </w:r>
            <w:r w:rsidR="0043200F">
              <w:t xml:space="preserve"> Boarding</w:t>
            </w:r>
            <w:r>
              <w:t xml:space="preserve"> School</w:t>
            </w:r>
            <w:r w:rsidR="0043200F">
              <w:t xml:space="preserve">, Pune.  </w:t>
            </w:r>
            <w:r>
              <w:t>2019</w:t>
            </w:r>
            <w:r w:rsidR="0043200F">
              <w:t xml:space="preserve">                70%</w:t>
            </w:r>
          </w:p>
          <w:p w14:paraId="6B7CA14D" w14:textId="77777777" w:rsidR="004E273E" w:rsidRPr="004E273E" w:rsidRDefault="004E273E" w:rsidP="004E273E"/>
          <w:p w14:paraId="2FCA5CEB" w14:textId="77777777" w:rsidR="0043200F" w:rsidRDefault="0043200F" w:rsidP="00166F4D">
            <w:pPr>
              <w:rPr>
                <w:vertAlign w:val="superscript"/>
              </w:rPr>
            </w:pPr>
            <w:r>
              <w:t>12</w:t>
            </w:r>
            <w:r w:rsidRPr="0043200F">
              <w:rPr>
                <w:vertAlign w:val="superscript"/>
              </w:rPr>
              <w:t>th</w:t>
            </w:r>
            <w:r>
              <w:rPr>
                <w:vertAlign w:val="superscript"/>
              </w:rPr>
              <w:t>:</w:t>
            </w:r>
          </w:p>
          <w:p w14:paraId="1E0CEF73" w14:textId="77777777" w:rsidR="0043200F" w:rsidRDefault="00960F75" w:rsidP="0043200F">
            <w:r>
              <w:t>Sin</w:t>
            </w:r>
            <w:r w:rsidR="004E273E">
              <w:t>hgad college</w:t>
            </w:r>
            <w:r w:rsidR="0043200F">
              <w:t xml:space="preserve">, </w:t>
            </w:r>
          </w:p>
          <w:p w14:paraId="45A8A459" w14:textId="398B8538" w:rsidR="004E273E" w:rsidRDefault="0043200F" w:rsidP="0043200F">
            <w:r>
              <w:t xml:space="preserve">Pune, </w:t>
            </w:r>
            <w:r w:rsidR="004E273E">
              <w:t>2021</w:t>
            </w:r>
            <w:r>
              <w:t xml:space="preserve">                82.80%</w:t>
            </w:r>
          </w:p>
          <w:p w14:paraId="007195A5" w14:textId="77777777" w:rsidR="0043200F" w:rsidRDefault="0043200F" w:rsidP="004E273E"/>
          <w:p w14:paraId="15DD3BD4" w14:textId="77777777" w:rsidR="0043200F" w:rsidRDefault="0043200F" w:rsidP="004E273E">
            <w:r>
              <w:t>BTECH:</w:t>
            </w:r>
          </w:p>
          <w:p w14:paraId="5B0C9CD6" w14:textId="6EC85120" w:rsidR="004E273E" w:rsidRDefault="004E273E" w:rsidP="004E273E">
            <w:r>
              <w:t>Vishwakarma University</w:t>
            </w:r>
          </w:p>
          <w:p w14:paraId="519E8E41" w14:textId="0C102653" w:rsidR="004E273E" w:rsidRPr="004E273E" w:rsidRDefault="004E273E" w:rsidP="004E273E">
            <w:pPr>
              <w:rPr>
                <w:b/>
                <w:bCs/>
              </w:rPr>
            </w:pPr>
            <w:r w:rsidRPr="004E273E">
              <w:rPr>
                <w:b/>
                <w:bCs/>
              </w:rPr>
              <w:t xml:space="preserve">Computer Engineering </w:t>
            </w:r>
          </w:p>
          <w:p w14:paraId="6F9303DF" w14:textId="09E7BA94" w:rsidR="004E273E" w:rsidRPr="004E273E" w:rsidRDefault="004E273E" w:rsidP="004E273E">
            <w:pPr>
              <w:rPr>
                <w:b/>
                <w:bCs/>
              </w:rPr>
            </w:pPr>
            <w:r w:rsidRPr="004E273E">
              <w:rPr>
                <w:b/>
                <w:bCs/>
              </w:rPr>
              <w:t>(ongoing)</w:t>
            </w:r>
            <w:r w:rsidR="0043200F">
              <w:rPr>
                <w:b/>
                <w:bCs/>
              </w:rPr>
              <w:t>.</w:t>
            </w:r>
          </w:p>
          <w:p w14:paraId="050FB534" w14:textId="1B7E5092" w:rsidR="004E273E" w:rsidRPr="00173B36" w:rsidRDefault="004E273E" w:rsidP="00166F4D"/>
          <w:p w14:paraId="74B70128" w14:textId="77777777" w:rsidR="00166F4D" w:rsidRDefault="00166F4D" w:rsidP="00166F4D">
            <w:pPr>
              <w:pStyle w:val="Heading2"/>
            </w:pPr>
          </w:p>
          <w:p w14:paraId="3D4A99D8" w14:textId="1406B488" w:rsidR="00166F4D" w:rsidRPr="0036697C" w:rsidRDefault="00166F4D" w:rsidP="00166F4D">
            <w:pPr>
              <w:pStyle w:val="Heading2"/>
            </w:pPr>
          </w:p>
          <w:p w14:paraId="0BE12FEA" w14:textId="0F6DB489" w:rsidR="00166F4D" w:rsidRDefault="00166F4D" w:rsidP="00E07B9E"/>
        </w:tc>
        <w:tc>
          <w:tcPr>
            <w:tcW w:w="976" w:type="dxa"/>
          </w:tcPr>
          <w:p w14:paraId="58F7EA37" w14:textId="77777777" w:rsidR="00166F4D" w:rsidRDefault="00166F4D" w:rsidP="000F44F8"/>
        </w:tc>
        <w:tc>
          <w:tcPr>
            <w:tcW w:w="5850" w:type="dxa"/>
            <w:gridSpan w:val="5"/>
            <w:vMerge/>
          </w:tcPr>
          <w:p w14:paraId="39E12163" w14:textId="77777777" w:rsidR="00166F4D" w:rsidRDefault="00166F4D" w:rsidP="000F44F8"/>
        </w:tc>
        <w:tc>
          <w:tcPr>
            <w:tcW w:w="450" w:type="dxa"/>
          </w:tcPr>
          <w:p w14:paraId="0CCAB1E7" w14:textId="77777777" w:rsidR="00166F4D" w:rsidRDefault="00166F4D" w:rsidP="000F44F8"/>
        </w:tc>
      </w:tr>
    </w:tbl>
    <w:p w14:paraId="40F0712E" w14:textId="77777777" w:rsidR="00E41AB4" w:rsidRPr="00173B36" w:rsidRDefault="00E41AB4" w:rsidP="00262B06"/>
    <w:sectPr w:rsidR="00E41AB4" w:rsidRPr="00173B36" w:rsidSect="009C1A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BA118" w14:textId="77777777" w:rsidR="00D111EE" w:rsidRDefault="00D111EE" w:rsidP="00BA3E51">
      <w:r>
        <w:separator/>
      </w:r>
    </w:p>
  </w:endnote>
  <w:endnote w:type="continuationSeparator" w:id="0">
    <w:p w14:paraId="080A8EE4" w14:textId="77777777" w:rsidR="00D111EE" w:rsidRDefault="00D111EE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E1439" w14:textId="77777777" w:rsidR="0014190D" w:rsidRDefault="00141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984B2" w14:textId="77777777" w:rsidR="0014190D" w:rsidRDefault="00141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A2EC6" w14:textId="77777777" w:rsidR="0014190D" w:rsidRDefault="00141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24D5A" w14:textId="77777777" w:rsidR="00D111EE" w:rsidRDefault="00D111EE" w:rsidP="00BA3E51">
      <w:r>
        <w:separator/>
      </w:r>
    </w:p>
  </w:footnote>
  <w:footnote w:type="continuationSeparator" w:id="0">
    <w:p w14:paraId="09AB53D5" w14:textId="77777777" w:rsidR="00D111EE" w:rsidRDefault="00D111EE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E9829" w14:textId="77777777" w:rsidR="0014190D" w:rsidRDefault="00141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B98EC" w14:textId="77777777" w:rsidR="0014190D" w:rsidRDefault="00141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0BCFD" w14:textId="77777777" w:rsidR="0014190D" w:rsidRDefault="00141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CB"/>
    <w:multiLevelType w:val="hybridMultilevel"/>
    <w:tmpl w:val="E08AD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A06AA"/>
    <w:multiLevelType w:val="hybridMultilevel"/>
    <w:tmpl w:val="CAFCB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02210776">
    <w:abstractNumId w:val="3"/>
  </w:num>
  <w:num w:numId="2" w16cid:durableId="1347056077">
    <w:abstractNumId w:val="2"/>
  </w:num>
  <w:num w:numId="3" w16cid:durableId="1427580610">
    <w:abstractNumId w:val="4"/>
  </w:num>
  <w:num w:numId="4" w16cid:durableId="1627155122">
    <w:abstractNumId w:val="1"/>
  </w:num>
  <w:num w:numId="5" w16cid:durableId="1119883638">
    <w:abstractNumId w:val="6"/>
  </w:num>
  <w:num w:numId="6" w16cid:durableId="521550214">
    <w:abstractNumId w:val="5"/>
  </w:num>
  <w:num w:numId="7" w16cid:durableId="20232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75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14240"/>
    <w:rsid w:val="001235F6"/>
    <w:rsid w:val="001312D5"/>
    <w:rsid w:val="00140582"/>
    <w:rsid w:val="0014190D"/>
    <w:rsid w:val="00144334"/>
    <w:rsid w:val="00157DB0"/>
    <w:rsid w:val="00166F4D"/>
    <w:rsid w:val="00173B36"/>
    <w:rsid w:val="00177BCB"/>
    <w:rsid w:val="001A5160"/>
    <w:rsid w:val="001C6CEA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5F5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3200F"/>
    <w:rsid w:val="00442843"/>
    <w:rsid w:val="00442A0E"/>
    <w:rsid w:val="00443C70"/>
    <w:rsid w:val="004675A1"/>
    <w:rsid w:val="00471EA5"/>
    <w:rsid w:val="00472FA9"/>
    <w:rsid w:val="00476E16"/>
    <w:rsid w:val="00487798"/>
    <w:rsid w:val="00490100"/>
    <w:rsid w:val="00495E97"/>
    <w:rsid w:val="004A4C74"/>
    <w:rsid w:val="004D4E80"/>
    <w:rsid w:val="004E273E"/>
    <w:rsid w:val="004E5226"/>
    <w:rsid w:val="004E6AB2"/>
    <w:rsid w:val="004E70E8"/>
    <w:rsid w:val="00520C5D"/>
    <w:rsid w:val="005219EA"/>
    <w:rsid w:val="00535F87"/>
    <w:rsid w:val="005566E7"/>
    <w:rsid w:val="00560C7D"/>
    <w:rsid w:val="00564622"/>
    <w:rsid w:val="00577416"/>
    <w:rsid w:val="00594E94"/>
    <w:rsid w:val="00596545"/>
    <w:rsid w:val="005A09D5"/>
    <w:rsid w:val="005A3E0B"/>
    <w:rsid w:val="005B3227"/>
    <w:rsid w:val="005D57E5"/>
    <w:rsid w:val="005E26D3"/>
    <w:rsid w:val="005E6EA4"/>
    <w:rsid w:val="005E77B1"/>
    <w:rsid w:val="006175E6"/>
    <w:rsid w:val="00645019"/>
    <w:rsid w:val="0067056E"/>
    <w:rsid w:val="00674959"/>
    <w:rsid w:val="00677EE9"/>
    <w:rsid w:val="0068094B"/>
    <w:rsid w:val="00686284"/>
    <w:rsid w:val="006959E4"/>
    <w:rsid w:val="006A78C3"/>
    <w:rsid w:val="00716542"/>
    <w:rsid w:val="007263E4"/>
    <w:rsid w:val="007337AD"/>
    <w:rsid w:val="0073402D"/>
    <w:rsid w:val="00755988"/>
    <w:rsid w:val="007630C9"/>
    <w:rsid w:val="00780ADA"/>
    <w:rsid w:val="00792D43"/>
    <w:rsid w:val="007B30FE"/>
    <w:rsid w:val="007B7A61"/>
    <w:rsid w:val="007E1FA8"/>
    <w:rsid w:val="007E6083"/>
    <w:rsid w:val="007F18EF"/>
    <w:rsid w:val="007F2531"/>
    <w:rsid w:val="0080422E"/>
    <w:rsid w:val="00812951"/>
    <w:rsid w:val="00820B7B"/>
    <w:rsid w:val="00832245"/>
    <w:rsid w:val="0083727B"/>
    <w:rsid w:val="00855181"/>
    <w:rsid w:val="00882F23"/>
    <w:rsid w:val="0089047A"/>
    <w:rsid w:val="00892BB6"/>
    <w:rsid w:val="00894CAF"/>
    <w:rsid w:val="008A1020"/>
    <w:rsid w:val="008A1250"/>
    <w:rsid w:val="008A1FCF"/>
    <w:rsid w:val="008B1112"/>
    <w:rsid w:val="008C78F5"/>
    <w:rsid w:val="00914419"/>
    <w:rsid w:val="00923D8B"/>
    <w:rsid w:val="00960F75"/>
    <w:rsid w:val="00962E61"/>
    <w:rsid w:val="0098447D"/>
    <w:rsid w:val="00984A59"/>
    <w:rsid w:val="00986331"/>
    <w:rsid w:val="009A6667"/>
    <w:rsid w:val="009A707B"/>
    <w:rsid w:val="009B2B04"/>
    <w:rsid w:val="009C1AE9"/>
    <w:rsid w:val="009C7105"/>
    <w:rsid w:val="00A122BB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1142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31BC6"/>
    <w:rsid w:val="00C4572B"/>
    <w:rsid w:val="00C532FC"/>
    <w:rsid w:val="00C74B06"/>
    <w:rsid w:val="00C7599D"/>
    <w:rsid w:val="00C75D84"/>
    <w:rsid w:val="00C857CB"/>
    <w:rsid w:val="00CA5CD9"/>
    <w:rsid w:val="00CC25BF"/>
    <w:rsid w:val="00CC5ED4"/>
    <w:rsid w:val="00D04093"/>
    <w:rsid w:val="00D0794D"/>
    <w:rsid w:val="00D111EE"/>
    <w:rsid w:val="00D140DF"/>
    <w:rsid w:val="00D170A9"/>
    <w:rsid w:val="00D4222D"/>
    <w:rsid w:val="00D666BB"/>
    <w:rsid w:val="00D720DF"/>
    <w:rsid w:val="00D92ED4"/>
    <w:rsid w:val="00D94ABF"/>
    <w:rsid w:val="00E07B9E"/>
    <w:rsid w:val="00E20245"/>
    <w:rsid w:val="00E216D4"/>
    <w:rsid w:val="00E32A75"/>
    <w:rsid w:val="00E41AB4"/>
    <w:rsid w:val="00E41CE0"/>
    <w:rsid w:val="00E4379F"/>
    <w:rsid w:val="00E65596"/>
    <w:rsid w:val="00E67A2D"/>
    <w:rsid w:val="00E72A6A"/>
    <w:rsid w:val="00E93829"/>
    <w:rsid w:val="00EA0042"/>
    <w:rsid w:val="00EB1D1B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7A110"/>
  <w15:chartTrackingRefBased/>
  <w15:docId w15:val="{C38491C8-9858-4B9E-A9EF-B2C05526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320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749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.ly/fLvR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.ly/yZlV-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un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16FAE5015548CEA01BCBF7DD2E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5E280-685A-44F7-AF59-DEC7061C7FA3}"/>
      </w:docPartPr>
      <w:docPartBody>
        <w:p w:rsidR="006C13A7" w:rsidRDefault="00000000">
          <w:pPr>
            <w:pStyle w:val="6916FAE5015548CEA01BCBF7DD2E793F"/>
          </w:pPr>
          <w:r w:rsidRPr="00173B36">
            <w:t>CONTACT</w:t>
          </w:r>
        </w:p>
      </w:docPartBody>
    </w:docPart>
    <w:docPart>
      <w:docPartPr>
        <w:name w:val="6CD3641336404A80A996CB56AF529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26E8F-DBA1-4075-80AA-60EF120A5D5C}"/>
      </w:docPartPr>
      <w:docPartBody>
        <w:p w:rsidR="006C13A7" w:rsidRDefault="00000000">
          <w:pPr>
            <w:pStyle w:val="6CD3641336404A80A996CB56AF52982B"/>
          </w:pPr>
          <w:r w:rsidRPr="00173B36">
            <w:t>PROFILE</w:t>
          </w:r>
        </w:p>
      </w:docPartBody>
    </w:docPart>
    <w:docPart>
      <w:docPartPr>
        <w:name w:val="3B5B36AFE86843BEAFADA3334AC1B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987A8-2B9F-4563-B709-FEC1F5AD0BC9}"/>
      </w:docPartPr>
      <w:docPartBody>
        <w:p w:rsidR="006C13A7" w:rsidRDefault="00000000">
          <w:pPr>
            <w:pStyle w:val="3B5B36AFE86843BEAFADA3334AC1B474"/>
          </w:pPr>
          <w:r w:rsidRPr="00173B36">
            <w:t>SKILLS</w:t>
          </w:r>
        </w:p>
      </w:docPartBody>
    </w:docPart>
    <w:docPart>
      <w:docPartPr>
        <w:name w:val="062615248F6042A9BEA59504B9BA2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068FF-0FDD-4044-9FED-8A9B5B5A6F93}"/>
      </w:docPartPr>
      <w:docPartBody>
        <w:p w:rsidR="006C13A7" w:rsidRDefault="00000000">
          <w:pPr>
            <w:pStyle w:val="062615248F6042A9BEA59504B9BA2389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5E"/>
    <w:rsid w:val="006C13A7"/>
    <w:rsid w:val="007671B0"/>
    <w:rsid w:val="00BC7C5E"/>
    <w:rsid w:val="00C31BC6"/>
    <w:rsid w:val="00C7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kern w:val="0"/>
      <w:sz w:val="20"/>
      <w:szCs w:val="26"/>
      <w:lang w:val="en-U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 w:bidi="ar-SA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 (Body CS)"/>
      <w:caps/>
      <w:color w:val="000000" w:themeColor="text1"/>
      <w:kern w:val="0"/>
      <w:sz w:val="24"/>
      <w:szCs w:val="18"/>
      <w:lang w:val="en-US" w:eastAsia="en-US" w:bidi="ar-SA"/>
      <w14:ligatures w14:val="none"/>
    </w:rPr>
  </w:style>
  <w:style w:type="paragraph" w:customStyle="1" w:styleId="6916FAE5015548CEA01BCBF7DD2E793F">
    <w:name w:val="6916FAE5015548CEA01BCBF7DD2E793F"/>
  </w:style>
  <w:style w:type="paragraph" w:customStyle="1" w:styleId="6CD3641336404A80A996CB56AF52982B">
    <w:name w:val="6CD3641336404A80A996CB56AF52982B"/>
  </w:style>
  <w:style w:type="paragraph" w:customStyle="1" w:styleId="3B5B36AFE86843BEAFADA3334AC1B474">
    <w:name w:val="3B5B36AFE86843BEAFADA3334AC1B474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color w:val="000000" w:themeColor="text1"/>
      <w:kern w:val="0"/>
      <w:sz w:val="20"/>
      <w:szCs w:val="26"/>
      <w:lang w:val="en-US" w:eastAsia="en-US" w:bidi="ar-SA"/>
      <w14:ligatures w14:val="none"/>
    </w:rPr>
  </w:style>
  <w:style w:type="paragraph" w:customStyle="1" w:styleId="062615248F6042A9BEA59504B9BA2389">
    <w:name w:val="062615248F6042A9BEA59504B9BA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F788BB-310B-43D7-B9F5-95A6C7D991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1AEFC-F52C-404E-B283-E9E6F4470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5CED70-FA13-46C4-A102-29F5645502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20275F-CC8A-4230-8267-B84213CEBBD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resume.dotx</Template>
  <TotalTime>83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 adhikari</cp:lastModifiedBy>
  <cp:revision>3</cp:revision>
  <cp:lastPrinted>2024-06-12T12:21:00Z</cp:lastPrinted>
  <dcterms:created xsi:type="dcterms:W3CDTF">2024-06-12T11:06:00Z</dcterms:created>
  <dcterms:modified xsi:type="dcterms:W3CDTF">2024-06-13T02:50:00Z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